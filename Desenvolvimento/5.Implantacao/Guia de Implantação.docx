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930E2" w:rsidRPr="00A20D4F" w:rsidRDefault="006B06B4" w:rsidP="006B06B4">
      <w:pPr>
        <w:jc w:val="center"/>
      </w:pPr>
      <w:r>
        <w:rPr>
          <w:noProof/>
        </w:rPr>
        <w:drawing>
          <wp:inline distT="0" distB="0" distL="0" distR="0" wp14:anchorId="3CB41435" wp14:editId="63781024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Pr="00A20D4F" w:rsidRDefault="00F930E2" w:rsidP="00F930E2"/>
    <w:p w:rsidR="00F930E2" w:rsidRDefault="00F930E2" w:rsidP="00F930E2"/>
    <w:p w:rsidR="00213489" w:rsidRPr="00A20D4F" w:rsidRDefault="00213489" w:rsidP="00F930E2"/>
    <w:p w:rsidR="00F930E2" w:rsidRDefault="00F930E2" w:rsidP="00F930E2"/>
    <w:p w:rsidR="00213489" w:rsidRDefault="00213489" w:rsidP="00F930E2"/>
    <w:p w:rsidR="00213489" w:rsidRDefault="00213489" w:rsidP="00F930E2"/>
    <w:p w:rsidR="00213489" w:rsidRPr="00A20D4F" w:rsidRDefault="00213489" w:rsidP="00F930E2"/>
    <w:p w:rsidR="00F930E2" w:rsidRPr="00A20D4F" w:rsidRDefault="00F930E2" w:rsidP="00F930E2"/>
    <w:p w:rsidR="00F930E2" w:rsidRPr="00A20D4F" w:rsidRDefault="00F930E2" w:rsidP="00F930E2"/>
    <w:p w:rsidR="00F930E2" w:rsidRPr="00264EFB" w:rsidRDefault="00F930E2" w:rsidP="00F930E2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523047" wp14:editId="62130768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8187D5FD94184AF394064E20A019280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F930E2" w:rsidRPr="0037364C" w:rsidRDefault="00B755C7" w:rsidP="00F930E2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Guia de Implantação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52304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BHgg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8187D5FD94184AF394064E20A0192806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F930E2" w:rsidRPr="0037364C" w:rsidRDefault="00B755C7" w:rsidP="00F930E2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Guia de Implantação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0051D" wp14:editId="74A0E553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F930E2" w:rsidRPr="0037364C" w:rsidRDefault="00213489" w:rsidP="00F930E2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1</w:t>
                                </w:r>
                              </w:p>
                            </w:sdtContent>
                          </w:sdt>
                          <w:p w:rsidR="00F930E2" w:rsidRPr="0037364C" w:rsidRDefault="00F930E2" w:rsidP="00F930E2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F930E2" w:rsidRPr="0037364C" w:rsidRDefault="00F930E2" w:rsidP="00F930E2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0051D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F930E2" w:rsidRPr="0037364C" w:rsidRDefault="00213489" w:rsidP="00F930E2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1</w:t>
                          </w:r>
                        </w:p>
                      </w:sdtContent>
                    </w:sdt>
                    <w:p w:rsidR="00F930E2" w:rsidRPr="0037364C" w:rsidRDefault="00F930E2" w:rsidP="00F930E2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  <w:p w:rsidR="00F930E2" w:rsidRPr="0037364C" w:rsidRDefault="00F930E2" w:rsidP="00F930E2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Pr="00264EFB" w:rsidRDefault="00F930E2" w:rsidP="00F930E2"/>
    <w:p w:rsidR="00F930E2" w:rsidRDefault="00F930E2" w:rsidP="00F930E2">
      <w:pPr>
        <w:tabs>
          <w:tab w:val="left" w:pos="3700"/>
        </w:tabs>
      </w:pPr>
      <w:r>
        <w:tab/>
      </w:r>
    </w:p>
    <w:p w:rsidR="00213489" w:rsidRDefault="00213489" w:rsidP="00F930E2">
      <w:pPr>
        <w:tabs>
          <w:tab w:val="left" w:pos="3700"/>
        </w:tabs>
      </w:pPr>
    </w:p>
    <w:p w:rsidR="00213489" w:rsidRDefault="00213489" w:rsidP="00F930E2">
      <w:pPr>
        <w:tabs>
          <w:tab w:val="left" w:pos="3700"/>
        </w:tabs>
      </w:pPr>
    </w:p>
    <w:p w:rsidR="00213489" w:rsidRDefault="00213489" w:rsidP="00F930E2">
      <w:pPr>
        <w:tabs>
          <w:tab w:val="left" w:pos="3700"/>
        </w:tabs>
      </w:pPr>
    </w:p>
    <w:p w:rsidR="00213489" w:rsidRDefault="00213489" w:rsidP="00F930E2">
      <w:pPr>
        <w:tabs>
          <w:tab w:val="left" w:pos="3700"/>
        </w:tabs>
      </w:pPr>
    </w:p>
    <w:p w:rsidR="00213489" w:rsidRDefault="00213489" w:rsidP="00F930E2">
      <w:pPr>
        <w:tabs>
          <w:tab w:val="left" w:pos="3700"/>
        </w:tabs>
      </w:pPr>
    </w:p>
    <w:p w:rsidR="00213489" w:rsidRDefault="00213489" w:rsidP="00F930E2">
      <w:pPr>
        <w:tabs>
          <w:tab w:val="left" w:pos="3700"/>
        </w:tabs>
      </w:pPr>
    </w:p>
    <w:p w:rsidR="00213489" w:rsidRDefault="00213489" w:rsidP="00F930E2">
      <w:pPr>
        <w:tabs>
          <w:tab w:val="left" w:pos="3700"/>
        </w:tabs>
      </w:pPr>
    </w:p>
    <w:p w:rsidR="00213489" w:rsidRDefault="00213489" w:rsidP="00F930E2">
      <w:pPr>
        <w:tabs>
          <w:tab w:val="left" w:pos="3700"/>
        </w:tabs>
      </w:pPr>
    </w:p>
    <w:p w:rsidR="00213489" w:rsidRDefault="00213489" w:rsidP="00F930E2">
      <w:pPr>
        <w:tabs>
          <w:tab w:val="left" w:pos="3700"/>
        </w:tabs>
      </w:pPr>
    </w:p>
    <w:p w:rsidR="00213489" w:rsidRDefault="00213489" w:rsidP="00F930E2">
      <w:pPr>
        <w:tabs>
          <w:tab w:val="left" w:pos="3700"/>
        </w:tabs>
      </w:pPr>
    </w:p>
    <w:p w:rsidR="00F930E2" w:rsidRPr="00264EFB" w:rsidRDefault="00F930E2" w:rsidP="00F930E2">
      <w:pPr>
        <w:tabs>
          <w:tab w:val="left" w:pos="3700"/>
        </w:tabs>
        <w:sectPr w:rsidR="00F930E2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8A9F68" wp14:editId="7012352A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F930E2" w:rsidRPr="00264EFB" w:rsidRDefault="00213489" w:rsidP="00F930E2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SGO – Sistema para gestão de obras</w:t>
                                </w:r>
                              </w:p>
                            </w:sdtContent>
                          </w:sdt>
                          <w:p w:rsidR="00F930E2" w:rsidRDefault="00F930E2" w:rsidP="00F930E2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A9F68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nagwIAABY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F930E2" w:rsidRPr="00264EFB" w:rsidRDefault="00213489" w:rsidP="00F930E2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SGO – Sistema para gestão de obras</w:t>
                          </w:r>
                        </w:p>
                      </w:sdtContent>
                    </w:sdt>
                    <w:p w:rsidR="00F930E2" w:rsidRDefault="00F930E2" w:rsidP="00F930E2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D77DA4" w:rsidRDefault="00D77DA4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F930E2" w:rsidTr="007D4438">
        <w:trPr>
          <w:trHeight w:val="284"/>
        </w:trPr>
        <w:tc>
          <w:tcPr>
            <w:tcW w:w="1550" w:type="dxa"/>
            <w:shd w:val="clear" w:color="auto" w:fill="C00000"/>
          </w:tcPr>
          <w:p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F930E2" w:rsidRPr="0037364C" w:rsidRDefault="00F930E2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F930E2" w:rsidTr="007D4438">
        <w:trPr>
          <w:trHeight w:val="284"/>
        </w:trPr>
        <w:tc>
          <w:tcPr>
            <w:tcW w:w="1550" w:type="dxa"/>
          </w:tcPr>
          <w:p w:rsidR="00F930E2" w:rsidRPr="00213489" w:rsidRDefault="00213489" w:rsidP="007D4438">
            <w:pPr>
              <w:pStyle w:val="Instruo"/>
              <w:rPr>
                <w:i w:val="0"/>
                <w:color w:val="000000" w:themeColor="text1"/>
              </w:rPr>
            </w:pPr>
            <w:r w:rsidRPr="00213489">
              <w:rPr>
                <w:i w:val="0"/>
                <w:color w:val="000000" w:themeColor="text1"/>
              </w:rPr>
              <w:t>27/11/2019</w:t>
            </w:r>
          </w:p>
          <w:p w:rsidR="00F930E2" w:rsidRPr="00213489" w:rsidRDefault="00F930E2" w:rsidP="007D4438">
            <w:pPr>
              <w:pStyle w:val="Instruo"/>
              <w:rPr>
                <w:i w:val="0"/>
                <w:color w:val="000000" w:themeColor="text1"/>
              </w:rPr>
            </w:pPr>
          </w:p>
        </w:tc>
        <w:tc>
          <w:tcPr>
            <w:tcW w:w="1080" w:type="dxa"/>
          </w:tcPr>
          <w:p w:rsidR="00F930E2" w:rsidRPr="00213489" w:rsidRDefault="00213489" w:rsidP="007D4438">
            <w:pPr>
              <w:pStyle w:val="Instruo"/>
              <w:rPr>
                <w:i w:val="0"/>
                <w:color w:val="000000" w:themeColor="text1"/>
              </w:rPr>
            </w:pPr>
            <w:r w:rsidRPr="00213489">
              <w:rPr>
                <w:i w:val="0"/>
                <w:color w:val="000000" w:themeColor="text1"/>
              </w:rPr>
              <w:t>1</w:t>
            </w:r>
          </w:p>
        </w:tc>
        <w:tc>
          <w:tcPr>
            <w:tcW w:w="4680" w:type="dxa"/>
          </w:tcPr>
          <w:p w:rsidR="00F930E2" w:rsidRPr="00213489" w:rsidRDefault="00213489" w:rsidP="00213489">
            <w:pPr>
              <w:pStyle w:val="Instruo"/>
              <w:rPr>
                <w:i w:val="0"/>
                <w:color w:val="000000" w:themeColor="text1"/>
              </w:rPr>
            </w:pPr>
            <w:r w:rsidRPr="00213489">
              <w:rPr>
                <w:i w:val="0"/>
                <w:color w:val="000000" w:themeColor="text1"/>
              </w:rPr>
              <w:t>Versão inicial do documento</w:t>
            </w:r>
          </w:p>
        </w:tc>
        <w:tc>
          <w:tcPr>
            <w:tcW w:w="2410" w:type="dxa"/>
          </w:tcPr>
          <w:p w:rsidR="00F930E2" w:rsidRPr="00213489" w:rsidRDefault="00213489" w:rsidP="007D4438">
            <w:pPr>
              <w:pStyle w:val="Instruo"/>
              <w:rPr>
                <w:i w:val="0"/>
                <w:color w:val="000000" w:themeColor="text1"/>
              </w:rPr>
            </w:pPr>
            <w:r w:rsidRPr="00213489">
              <w:rPr>
                <w:i w:val="0"/>
                <w:color w:val="000000" w:themeColor="text1"/>
              </w:rPr>
              <w:t>Felipe Florentino da Silva</w:t>
            </w:r>
          </w:p>
        </w:tc>
      </w:tr>
      <w:tr w:rsidR="00F930E2" w:rsidTr="007D4438">
        <w:trPr>
          <w:trHeight w:val="284"/>
        </w:trPr>
        <w:tc>
          <w:tcPr>
            <w:tcW w:w="1550" w:type="dxa"/>
          </w:tcPr>
          <w:p w:rsidR="00F930E2" w:rsidRDefault="00F930E2" w:rsidP="007D4438">
            <w:pPr>
              <w:jc w:val="left"/>
            </w:pPr>
          </w:p>
        </w:tc>
        <w:tc>
          <w:tcPr>
            <w:tcW w:w="1080" w:type="dxa"/>
          </w:tcPr>
          <w:p w:rsidR="00F930E2" w:rsidRDefault="00F930E2" w:rsidP="007D4438">
            <w:pPr>
              <w:jc w:val="left"/>
            </w:pPr>
          </w:p>
        </w:tc>
        <w:tc>
          <w:tcPr>
            <w:tcW w:w="4680" w:type="dxa"/>
          </w:tcPr>
          <w:p w:rsidR="00F930E2" w:rsidRDefault="00F930E2" w:rsidP="007D4438">
            <w:pPr>
              <w:jc w:val="left"/>
            </w:pPr>
          </w:p>
        </w:tc>
        <w:tc>
          <w:tcPr>
            <w:tcW w:w="2410" w:type="dxa"/>
          </w:tcPr>
          <w:p w:rsidR="00F930E2" w:rsidRDefault="00F930E2" w:rsidP="007D4438">
            <w:pPr>
              <w:jc w:val="left"/>
            </w:pPr>
          </w:p>
        </w:tc>
      </w:tr>
      <w:tr w:rsidR="00F930E2" w:rsidTr="007D4438">
        <w:trPr>
          <w:trHeight w:val="284"/>
        </w:trPr>
        <w:tc>
          <w:tcPr>
            <w:tcW w:w="1550" w:type="dxa"/>
          </w:tcPr>
          <w:p w:rsidR="00F930E2" w:rsidRDefault="00F930E2" w:rsidP="007D4438">
            <w:pPr>
              <w:jc w:val="left"/>
            </w:pPr>
          </w:p>
        </w:tc>
        <w:tc>
          <w:tcPr>
            <w:tcW w:w="1080" w:type="dxa"/>
          </w:tcPr>
          <w:p w:rsidR="00F930E2" w:rsidRDefault="00F930E2" w:rsidP="007D4438">
            <w:pPr>
              <w:jc w:val="left"/>
            </w:pPr>
          </w:p>
        </w:tc>
        <w:tc>
          <w:tcPr>
            <w:tcW w:w="4680" w:type="dxa"/>
          </w:tcPr>
          <w:p w:rsidR="00F930E2" w:rsidRDefault="00F930E2" w:rsidP="007D4438">
            <w:pPr>
              <w:jc w:val="left"/>
            </w:pPr>
          </w:p>
        </w:tc>
        <w:tc>
          <w:tcPr>
            <w:tcW w:w="2410" w:type="dxa"/>
          </w:tcPr>
          <w:p w:rsidR="00F930E2" w:rsidRDefault="00F930E2" w:rsidP="007D4438">
            <w:pPr>
              <w:jc w:val="left"/>
            </w:pPr>
          </w:p>
        </w:tc>
      </w:tr>
    </w:tbl>
    <w:p w:rsidR="00D77DA4" w:rsidRDefault="00D77DA4"/>
    <w:p w:rsidR="00D77DA4" w:rsidRDefault="00D77DA4" w:rsidP="00F930E2">
      <w:pPr>
        <w:pStyle w:val="Ttulo"/>
        <w:jc w:val="center"/>
      </w:pPr>
      <w:r>
        <w:br w:type="page"/>
      </w:r>
      <w:r>
        <w:lastRenderedPageBreak/>
        <w:t>SUMÁRIO</w:t>
      </w:r>
    </w:p>
    <w:p w:rsidR="00752313" w:rsidRDefault="00D77DA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7620792" w:history="1">
        <w:r w:rsidR="00752313" w:rsidRPr="00AB56AE">
          <w:rPr>
            <w:rStyle w:val="Hyperlink"/>
          </w:rPr>
          <w:t>1. Introdução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_Toc487620792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213489">
          <w:rPr>
            <w:webHidden/>
          </w:rPr>
          <w:t>3</w:t>
        </w:r>
        <w:r w:rsidR="00752313">
          <w:rPr>
            <w:webHidden/>
          </w:rPr>
          <w:fldChar w:fldCharType="end"/>
        </w:r>
      </w:hyperlink>
    </w:p>
    <w:p w:rsidR="00752313" w:rsidRDefault="008E377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3" w:history="1">
        <w:r w:rsidR="00752313" w:rsidRPr="00AB56AE">
          <w:rPr>
            <w:rStyle w:val="Hyperlink"/>
          </w:rPr>
          <w:t>1.1. Referências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_Toc487620793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213489">
          <w:rPr>
            <w:webHidden/>
          </w:rPr>
          <w:t>3</w:t>
        </w:r>
        <w:r w:rsidR="00752313">
          <w:rPr>
            <w:webHidden/>
          </w:rPr>
          <w:fldChar w:fldCharType="end"/>
        </w:r>
      </w:hyperlink>
    </w:p>
    <w:p w:rsidR="00752313" w:rsidRDefault="008E377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7620794" w:history="1">
        <w:r w:rsidR="00752313" w:rsidRPr="00AB56AE">
          <w:rPr>
            <w:rStyle w:val="Hyperlink"/>
          </w:rPr>
          <w:t>2. Planejamento de Implantação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_Toc487620794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213489">
          <w:rPr>
            <w:webHidden/>
          </w:rPr>
          <w:t>3</w:t>
        </w:r>
        <w:r w:rsidR="00752313">
          <w:rPr>
            <w:webHidden/>
          </w:rPr>
          <w:fldChar w:fldCharType="end"/>
        </w:r>
      </w:hyperlink>
    </w:p>
    <w:p w:rsidR="00752313" w:rsidRDefault="008E377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5" w:history="1">
        <w:r w:rsidR="00752313" w:rsidRPr="00AB56AE">
          <w:rPr>
            <w:rStyle w:val="Hyperlink"/>
            <w:lang w:val="pt-PT"/>
          </w:rPr>
          <w:t>2.1. Responsabilidades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_Toc487620795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213489">
          <w:rPr>
            <w:webHidden/>
          </w:rPr>
          <w:t>3</w:t>
        </w:r>
        <w:r w:rsidR="00752313">
          <w:rPr>
            <w:webHidden/>
          </w:rPr>
          <w:fldChar w:fldCharType="end"/>
        </w:r>
      </w:hyperlink>
    </w:p>
    <w:p w:rsidR="00752313" w:rsidRDefault="008E377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6" w:history="1">
        <w:r w:rsidR="00752313" w:rsidRPr="00AB56AE">
          <w:rPr>
            <w:rStyle w:val="Hyperlink"/>
            <w:lang w:val="pt-PT"/>
          </w:rPr>
          <w:t>2.2. Cronograma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_Toc487620796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213489">
          <w:rPr>
            <w:webHidden/>
          </w:rPr>
          <w:t>3</w:t>
        </w:r>
        <w:r w:rsidR="00752313">
          <w:rPr>
            <w:webHidden/>
          </w:rPr>
          <w:fldChar w:fldCharType="end"/>
        </w:r>
      </w:hyperlink>
    </w:p>
    <w:p w:rsidR="00752313" w:rsidRDefault="008E377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7620797" w:history="1">
        <w:r w:rsidR="00752313" w:rsidRPr="00AB56AE">
          <w:rPr>
            <w:rStyle w:val="Hyperlink"/>
          </w:rPr>
          <w:t>3. Recursos NECESSÁRIOS PARA IMPLANTAR O PRODUTO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_Toc487620797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213489">
          <w:rPr>
            <w:webHidden/>
          </w:rPr>
          <w:t>3</w:t>
        </w:r>
        <w:r w:rsidR="00752313">
          <w:rPr>
            <w:webHidden/>
          </w:rPr>
          <w:fldChar w:fldCharType="end"/>
        </w:r>
      </w:hyperlink>
    </w:p>
    <w:p w:rsidR="00752313" w:rsidRDefault="008E377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8" w:history="1">
        <w:r w:rsidR="00752313" w:rsidRPr="00AB56AE">
          <w:rPr>
            <w:rStyle w:val="Hyperlink"/>
            <w:lang w:val="pt-PT"/>
          </w:rPr>
          <w:t>3.1. Ambiente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_Toc487620798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213489">
          <w:rPr>
            <w:webHidden/>
          </w:rPr>
          <w:t>3</w:t>
        </w:r>
        <w:r w:rsidR="00752313">
          <w:rPr>
            <w:webHidden/>
          </w:rPr>
          <w:fldChar w:fldCharType="end"/>
        </w:r>
      </w:hyperlink>
    </w:p>
    <w:p w:rsidR="00752313" w:rsidRDefault="008E377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799" w:history="1">
        <w:r w:rsidR="00752313" w:rsidRPr="00AB56AE">
          <w:rPr>
            <w:rStyle w:val="Hyperlink"/>
            <w:lang w:val="pt-PT"/>
          </w:rPr>
          <w:t>3.2. Hardware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_Toc487620799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213489">
          <w:rPr>
            <w:webHidden/>
          </w:rPr>
          <w:t>3</w:t>
        </w:r>
        <w:r w:rsidR="00752313">
          <w:rPr>
            <w:webHidden/>
          </w:rPr>
          <w:fldChar w:fldCharType="end"/>
        </w:r>
      </w:hyperlink>
    </w:p>
    <w:p w:rsidR="00752313" w:rsidRDefault="008E377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800" w:history="1">
        <w:r w:rsidR="00752313" w:rsidRPr="00AB56AE">
          <w:rPr>
            <w:rStyle w:val="Hyperlink"/>
            <w:lang w:val="pt-PT"/>
          </w:rPr>
          <w:t>3.3. Software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_Toc487620800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213489">
          <w:rPr>
            <w:webHidden/>
          </w:rPr>
          <w:t>3</w:t>
        </w:r>
        <w:r w:rsidR="00752313">
          <w:rPr>
            <w:webHidden/>
          </w:rPr>
          <w:fldChar w:fldCharType="end"/>
        </w:r>
      </w:hyperlink>
    </w:p>
    <w:p w:rsidR="00752313" w:rsidRDefault="008E377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7620801" w:history="1">
        <w:r w:rsidR="00752313" w:rsidRPr="00AB56AE">
          <w:rPr>
            <w:rStyle w:val="Hyperlink"/>
            <w:lang w:val="pt-PT"/>
          </w:rPr>
          <w:t>3.4. Pessoas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_Toc487620801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213489">
          <w:rPr>
            <w:webHidden/>
          </w:rPr>
          <w:t>3</w:t>
        </w:r>
        <w:r w:rsidR="00752313">
          <w:rPr>
            <w:webHidden/>
          </w:rPr>
          <w:fldChar w:fldCharType="end"/>
        </w:r>
      </w:hyperlink>
    </w:p>
    <w:p w:rsidR="00752313" w:rsidRDefault="008E377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7620802" w:history="1">
        <w:r w:rsidR="00752313" w:rsidRPr="00AB56AE">
          <w:rPr>
            <w:rStyle w:val="Hyperlink"/>
          </w:rPr>
          <w:t>4. ROTEIRO DE implantação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_Toc487620802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213489">
          <w:rPr>
            <w:webHidden/>
          </w:rPr>
          <w:t>3</w:t>
        </w:r>
        <w:r w:rsidR="00752313">
          <w:rPr>
            <w:webHidden/>
          </w:rPr>
          <w:fldChar w:fldCharType="end"/>
        </w:r>
      </w:hyperlink>
    </w:p>
    <w:p w:rsidR="00752313" w:rsidRDefault="008E377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7620803" w:history="1">
        <w:r w:rsidR="00752313" w:rsidRPr="00AB56AE">
          <w:rPr>
            <w:rStyle w:val="Hyperlink"/>
          </w:rPr>
          <w:t>5. Treinamento e suporte</w:t>
        </w:r>
        <w:r w:rsidR="00752313">
          <w:rPr>
            <w:webHidden/>
          </w:rPr>
          <w:tab/>
        </w:r>
        <w:r w:rsidR="00752313">
          <w:rPr>
            <w:webHidden/>
          </w:rPr>
          <w:fldChar w:fldCharType="begin"/>
        </w:r>
        <w:r w:rsidR="00752313">
          <w:rPr>
            <w:webHidden/>
          </w:rPr>
          <w:instrText xml:space="preserve"> PAGEREF _Toc487620803 \h </w:instrText>
        </w:r>
        <w:r w:rsidR="00752313">
          <w:rPr>
            <w:webHidden/>
          </w:rPr>
        </w:r>
        <w:r w:rsidR="00752313">
          <w:rPr>
            <w:webHidden/>
          </w:rPr>
          <w:fldChar w:fldCharType="separate"/>
        </w:r>
        <w:r w:rsidR="00213489">
          <w:rPr>
            <w:webHidden/>
          </w:rPr>
          <w:t>3</w:t>
        </w:r>
        <w:r w:rsidR="00752313">
          <w:rPr>
            <w:webHidden/>
          </w:rPr>
          <w:fldChar w:fldCharType="end"/>
        </w:r>
      </w:hyperlink>
    </w:p>
    <w:p w:rsidR="00D77DA4" w:rsidRDefault="00D77DA4">
      <w:r>
        <w:fldChar w:fldCharType="end"/>
      </w:r>
    </w:p>
    <w:p w:rsidR="00213489" w:rsidRDefault="00D77DA4" w:rsidP="00213489">
      <w:pPr>
        <w:pStyle w:val="Ttulo1"/>
        <w:numPr>
          <w:ilvl w:val="0"/>
          <w:numId w:val="2"/>
        </w:numPr>
        <w:ind w:left="0" w:firstLine="0"/>
      </w:pPr>
      <w:r>
        <w:br w:type="page"/>
      </w:r>
      <w:bookmarkStart w:id="0" w:name="_Toc104341857"/>
      <w:bookmarkStart w:id="1" w:name="_Toc487620792"/>
      <w:r>
        <w:lastRenderedPageBreak/>
        <w:t>Introdução</w:t>
      </w:r>
      <w:bookmarkEnd w:id="0"/>
      <w:bookmarkEnd w:id="1"/>
    </w:p>
    <w:p w:rsidR="00213489" w:rsidRPr="00213489" w:rsidRDefault="00213489" w:rsidP="00213489">
      <w:r>
        <w:t>Este documento visa explicar como será feita a implantação do sistema.</w:t>
      </w:r>
    </w:p>
    <w:p w:rsidR="00213489" w:rsidRDefault="00D77DA4" w:rsidP="00213489">
      <w:pPr>
        <w:pStyle w:val="Ttulo2"/>
        <w:numPr>
          <w:ilvl w:val="1"/>
          <w:numId w:val="3"/>
        </w:numPr>
        <w:ind w:left="0" w:firstLine="0"/>
      </w:pPr>
      <w:bookmarkStart w:id="2" w:name="_Toc104341861"/>
      <w:bookmarkStart w:id="3" w:name="_Toc487620793"/>
      <w:r>
        <w:t>Referências</w:t>
      </w:r>
      <w:bookmarkEnd w:id="2"/>
      <w:bookmarkEnd w:id="3"/>
    </w:p>
    <w:p w:rsidR="00213489" w:rsidRPr="00213489" w:rsidRDefault="00EE53DF" w:rsidP="00213489">
      <w:r>
        <w:t>Manual do Usuário.pdf</w:t>
      </w:r>
    </w:p>
    <w:p w:rsidR="00D77DA4" w:rsidRDefault="00D77DA4" w:rsidP="00F1701E">
      <w:pPr>
        <w:pStyle w:val="Ttulo1"/>
        <w:numPr>
          <w:ilvl w:val="0"/>
          <w:numId w:val="2"/>
        </w:numPr>
        <w:ind w:left="0" w:firstLine="0"/>
      </w:pPr>
      <w:bookmarkStart w:id="4" w:name="_Toc487620794"/>
      <w:r>
        <w:t>Planejamento de Implantação</w:t>
      </w:r>
      <w:bookmarkEnd w:id="4"/>
    </w:p>
    <w:p w:rsidR="00D77DA4" w:rsidRDefault="00D77DA4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5" w:name="_Toc487620795"/>
      <w:r>
        <w:rPr>
          <w:lang w:val="pt-PT"/>
        </w:rPr>
        <w:t>Responsabilidades</w:t>
      </w:r>
      <w:bookmarkEnd w:id="5"/>
    </w:p>
    <w:p w:rsidR="00F1701E" w:rsidRDefault="00F1701E" w:rsidP="00F1701E"/>
    <w:p w:rsidR="00F1701E" w:rsidRDefault="00F1701E" w:rsidP="00F1701E">
      <w:r>
        <w:t>Responsabilidades do cliente: participar do treinamento</w:t>
      </w:r>
      <w:r w:rsidR="00AD6B9C">
        <w:t xml:space="preserve"> e </w:t>
      </w:r>
      <w:r>
        <w:t>validar os testes.</w:t>
      </w:r>
    </w:p>
    <w:p w:rsidR="00F1701E" w:rsidRDefault="00F1701E" w:rsidP="00F1701E"/>
    <w:p w:rsidR="00F1701E" w:rsidRPr="00F1701E" w:rsidRDefault="00F1701E" w:rsidP="00F1701E">
      <w:r>
        <w:t>Responsabilidades da equipe: implantar o sistema e todos os recursos necessários, oferecer treinamento ao cliente e oferecer suporte.</w:t>
      </w:r>
    </w:p>
    <w:p w:rsidR="00D77DA4" w:rsidRDefault="00D77DA4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6" w:name="_Toc487620796"/>
      <w:r>
        <w:rPr>
          <w:lang w:val="pt-PT"/>
        </w:rPr>
        <w:t>Cronograma</w:t>
      </w:r>
      <w:bookmarkEnd w:id="6"/>
    </w:p>
    <w:p w:rsidR="00D77DA4" w:rsidRDefault="00F1701E" w:rsidP="00F1701E">
      <w:pPr>
        <w:pStyle w:val="Instruo"/>
        <w:rPr>
          <w:i w:val="0"/>
          <w:iCs/>
        </w:rPr>
      </w:pPr>
      <w:r w:rsidRPr="00F1701E">
        <w:rPr>
          <w:i w:val="0"/>
          <w:color w:val="000000" w:themeColor="text1"/>
        </w:rPr>
        <w:t>Não se aplica.</w:t>
      </w:r>
    </w:p>
    <w:p w:rsidR="00D77DA4" w:rsidRDefault="00D77DA4" w:rsidP="00D77DA4">
      <w:pPr>
        <w:pStyle w:val="Ttulo1"/>
        <w:numPr>
          <w:ilvl w:val="0"/>
          <w:numId w:val="2"/>
        </w:numPr>
        <w:ind w:left="0" w:firstLine="0"/>
      </w:pPr>
      <w:bookmarkStart w:id="7" w:name="_Toc487620797"/>
      <w:r>
        <w:t>Recursos</w:t>
      </w:r>
      <w:r w:rsidR="00B755C7">
        <w:t xml:space="preserve"> NECESSÁRIOS PARA IMPLANTAR O PRODUTO</w:t>
      </w:r>
      <w:bookmarkEnd w:id="7"/>
    </w:p>
    <w:p w:rsidR="00D77DA4" w:rsidRDefault="00B755C7" w:rsidP="00D77DA4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8" w:name="_Toc487620798"/>
      <w:r>
        <w:rPr>
          <w:lang w:val="pt-PT"/>
        </w:rPr>
        <w:t>Ambiente</w:t>
      </w:r>
      <w:bookmarkEnd w:id="8"/>
    </w:p>
    <w:p w:rsidR="00213489" w:rsidRPr="00213489" w:rsidRDefault="00AD6B9C" w:rsidP="00213489">
      <w:r>
        <w:t>Um computador com c</w:t>
      </w:r>
      <w:r w:rsidR="00213489">
        <w:t>onexão com a internet para validação de cep</w:t>
      </w:r>
      <w:r>
        <w:t>, caso tenha a intenção de usufruir desta funcionalidade</w:t>
      </w:r>
      <w:r w:rsidR="00213489">
        <w:t>.</w:t>
      </w:r>
    </w:p>
    <w:p w:rsidR="00213489" w:rsidRPr="00213489" w:rsidRDefault="00D77DA4" w:rsidP="00213489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9" w:name="_Toc487620799"/>
      <w:r>
        <w:rPr>
          <w:lang w:val="pt-PT"/>
        </w:rPr>
        <w:t>Hardware</w:t>
      </w:r>
      <w:bookmarkEnd w:id="9"/>
    </w:p>
    <w:p w:rsidR="00213489" w:rsidRPr="00213489" w:rsidRDefault="00213489" w:rsidP="00213489">
      <w:r>
        <w:t>Um computador com Windows e no mínimo 2GB de RAM, 50 GB de espaço em disco.</w:t>
      </w:r>
    </w:p>
    <w:p w:rsidR="00213489" w:rsidRPr="00F1701E" w:rsidRDefault="00D77DA4" w:rsidP="00213489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bookmarkStart w:id="10" w:name="_Toc487620800"/>
      <w:r>
        <w:rPr>
          <w:lang w:val="pt-PT"/>
        </w:rPr>
        <w:t>Software</w:t>
      </w:r>
      <w:bookmarkEnd w:id="10"/>
    </w:p>
    <w:p w:rsidR="00213489" w:rsidRPr="00F1701E" w:rsidRDefault="00213489" w:rsidP="00213489">
      <w:pPr>
        <w:rPr>
          <w:lang w:val="en-US"/>
        </w:rPr>
      </w:pPr>
      <w:r w:rsidRPr="00F1701E">
        <w:rPr>
          <w:lang w:val="en-US"/>
        </w:rPr>
        <w:t>XAMPP</w:t>
      </w:r>
      <w:r w:rsidR="00F1701E" w:rsidRPr="00F1701E">
        <w:rPr>
          <w:lang w:val="en-US"/>
        </w:rPr>
        <w:t xml:space="preserve"> - 7.33.11, Apache Friends. Licença gratuita.</w:t>
      </w:r>
    </w:p>
    <w:p w:rsidR="00F1701E" w:rsidRPr="00F1701E" w:rsidRDefault="00213489" w:rsidP="00F1701E">
      <w:pPr>
        <w:rPr>
          <w:rFonts w:cs="Times New Roman"/>
          <w:b/>
          <w:color w:val="auto"/>
          <w:sz w:val="24"/>
          <w:lang w:val="en-US" w:eastAsia="en-US"/>
        </w:rPr>
      </w:pPr>
      <w:r w:rsidRPr="00F1701E">
        <w:rPr>
          <w:lang w:val="en-US"/>
        </w:rPr>
        <w:t>MySQL Workbench</w:t>
      </w:r>
      <w:r w:rsidR="00F1701E" w:rsidRPr="00F1701E">
        <w:rPr>
          <w:lang w:val="en-US"/>
        </w:rPr>
        <w:t xml:space="preserve"> </w:t>
      </w:r>
      <w:r w:rsidR="00F1701E">
        <w:rPr>
          <w:lang w:val="en-US"/>
        </w:rPr>
        <w:t>–</w:t>
      </w:r>
      <w:r w:rsidR="00F1701E" w:rsidRPr="00F1701E">
        <w:rPr>
          <w:lang w:val="en-US"/>
        </w:rPr>
        <w:t xml:space="preserve"> </w:t>
      </w:r>
      <w:r w:rsidR="00F1701E">
        <w:rPr>
          <w:lang w:val="en-US"/>
        </w:rPr>
        <w:t>8.0.17- Oracle Corporation. Licença gratuita.</w:t>
      </w:r>
      <w:bookmarkStart w:id="11" w:name="_Toc487620801"/>
    </w:p>
    <w:p w:rsidR="00D77DA4" w:rsidRPr="00AD6B9C" w:rsidRDefault="00B755C7" w:rsidP="00AD6B9C">
      <w:pPr>
        <w:pStyle w:val="Ttulo2"/>
        <w:numPr>
          <w:ilvl w:val="1"/>
          <w:numId w:val="3"/>
        </w:numPr>
        <w:ind w:left="0" w:firstLine="0"/>
        <w:rPr>
          <w:lang w:val="pt-PT"/>
        </w:rPr>
      </w:pPr>
      <w:r>
        <w:rPr>
          <w:lang w:val="pt-PT"/>
        </w:rPr>
        <w:t>Pessoas</w:t>
      </w:r>
      <w:bookmarkEnd w:id="11"/>
    </w:p>
    <w:p w:rsidR="00F1701E" w:rsidRDefault="00F1701E">
      <w:r>
        <w:t>Será necessário apenas um implantador.</w:t>
      </w:r>
    </w:p>
    <w:p w:rsidR="00F1701E" w:rsidRDefault="009855C2" w:rsidP="00F1701E">
      <w:pPr>
        <w:pStyle w:val="Ttulo1"/>
        <w:numPr>
          <w:ilvl w:val="0"/>
          <w:numId w:val="2"/>
        </w:numPr>
        <w:ind w:left="0" w:firstLine="0"/>
      </w:pPr>
      <w:bookmarkStart w:id="12" w:name="_Toc487620802"/>
      <w:r>
        <w:t xml:space="preserve">ROTEIRO DE </w:t>
      </w:r>
      <w:r w:rsidR="00D77DA4">
        <w:t>implantação</w:t>
      </w:r>
      <w:bookmarkEnd w:id="12"/>
    </w:p>
    <w:p w:rsidR="00F1701E" w:rsidRDefault="00AD6B9C" w:rsidP="00F1701E">
      <w:r>
        <w:t>Instalação do XAMPP</w:t>
      </w:r>
    </w:p>
    <w:p w:rsidR="00AD6B9C" w:rsidRDefault="00AD6B9C" w:rsidP="00F1701E">
      <w:r>
        <w:t xml:space="preserve">Instalação do </w:t>
      </w:r>
      <w:r w:rsidR="008E3778">
        <w:t xml:space="preserve">MySQL </w:t>
      </w:r>
      <w:r>
        <w:t>Workbench</w:t>
      </w:r>
    </w:p>
    <w:p w:rsidR="00AD6B9C" w:rsidRDefault="008E3778" w:rsidP="00F1701E">
      <w:r>
        <w:t>I</w:t>
      </w:r>
      <w:r w:rsidR="00AD6B9C">
        <w:t>niciar o Servidor de MySQL do XAMPP</w:t>
      </w:r>
    </w:p>
    <w:p w:rsidR="008E3778" w:rsidRDefault="008E3778" w:rsidP="00F1701E">
      <w:r>
        <w:t>Conectar o MySQL no servidor do XAMPP</w:t>
      </w:r>
    </w:p>
    <w:p w:rsidR="008E3778" w:rsidRPr="008E3778" w:rsidRDefault="008E3778" w:rsidP="00F1701E">
      <w:pPr>
        <w:rPr>
          <w:lang w:val="en-US"/>
        </w:rPr>
      </w:pPr>
      <w:proofErr w:type="spellStart"/>
      <w:r w:rsidRPr="008E3778">
        <w:rPr>
          <w:lang w:val="en-US"/>
        </w:rPr>
        <w:lastRenderedPageBreak/>
        <w:t>Rodar</w:t>
      </w:r>
      <w:proofErr w:type="spellEnd"/>
      <w:r w:rsidRPr="008E3778">
        <w:rPr>
          <w:lang w:val="en-US"/>
        </w:rPr>
        <w:t xml:space="preserve"> script .SQL</w:t>
      </w:r>
      <w:r w:rsidRPr="008E3778">
        <w:rPr>
          <w:lang w:val="en-US"/>
        </w:rPr>
        <w:t xml:space="preserve"> no W</w:t>
      </w:r>
      <w:r>
        <w:rPr>
          <w:lang w:val="en-US"/>
        </w:rPr>
        <w:t>orkbench</w:t>
      </w:r>
    </w:p>
    <w:p w:rsidR="008E3778" w:rsidRDefault="008E3778" w:rsidP="00F1701E">
      <w:r>
        <w:t>Executar o instalador da aplicação</w:t>
      </w:r>
    </w:p>
    <w:p w:rsidR="00AD6B9C" w:rsidRPr="00F1701E" w:rsidRDefault="00AD6B9C" w:rsidP="00F1701E">
      <w:r>
        <w:t>Executar a aplicação</w:t>
      </w:r>
      <w:bookmarkStart w:id="13" w:name="_GoBack"/>
      <w:bookmarkEnd w:id="13"/>
    </w:p>
    <w:p w:rsidR="00F1701E" w:rsidRDefault="00D77DA4" w:rsidP="00F1701E">
      <w:pPr>
        <w:pStyle w:val="Ttulo1"/>
        <w:numPr>
          <w:ilvl w:val="0"/>
          <w:numId w:val="2"/>
        </w:numPr>
        <w:ind w:left="0" w:firstLine="0"/>
      </w:pPr>
      <w:bookmarkStart w:id="14" w:name="_Toc487620803"/>
      <w:r>
        <w:t>Treinamento e suporte</w:t>
      </w:r>
      <w:bookmarkEnd w:id="14"/>
    </w:p>
    <w:p w:rsidR="00D77DA4" w:rsidRDefault="00D77DA4"/>
    <w:p w:rsidR="00D77DA4" w:rsidRDefault="00D77DA4"/>
    <w:sectPr w:rsidR="00D77DA4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489" w:rsidRDefault="00213489">
      <w:r>
        <w:separator/>
      </w:r>
    </w:p>
  </w:endnote>
  <w:endnote w:type="continuationSeparator" w:id="0">
    <w:p w:rsidR="00213489" w:rsidRDefault="00213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0E2" w:rsidRDefault="00F930E2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F930E2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F930E2" w:rsidRDefault="00F930E2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:rsidR="00F930E2" w:rsidRDefault="00F930E2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F930E2" w:rsidRDefault="00F930E2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F930E2" w:rsidRDefault="00F930E2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213489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:rsidR="00F930E2" w:rsidRDefault="00F930E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DA4" w:rsidRDefault="00D77DA4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663"/>
      <w:gridCol w:w="1342"/>
      <w:gridCol w:w="1705"/>
    </w:tblGrid>
    <w:tr w:rsidR="00D77DA4" w:rsidTr="00F930E2">
      <w:trPr>
        <w:cantSplit/>
      </w:trPr>
      <w:tc>
        <w:tcPr>
          <w:tcW w:w="6663" w:type="dxa"/>
        </w:tcPr>
        <w:p w:rsidR="00D77DA4" w:rsidRDefault="008E3778" w:rsidP="00F930E2">
          <w:pPr>
            <w:pStyle w:val="Rodap"/>
            <w:tabs>
              <w:tab w:val="clear" w:pos="4320"/>
              <w:tab w:val="clear" w:pos="8640"/>
              <w:tab w:val="left" w:pos="5330"/>
            </w:tabs>
            <w:jc w:val="left"/>
          </w:pPr>
          <w:sdt>
            <w:sdtPr>
              <w:alias w:val="Gestor"/>
              <w:tag w:val=""/>
              <w:id w:val="827947526"/>
              <w:placeholder>
                <w:docPart w:val="D86F9FEE1E0B47F8BC47E684DFFA3B41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213489">
                <w:t>SGO – Sistema para gestão de obras</w:t>
              </w:r>
            </w:sdtContent>
          </w:sdt>
          <w:r w:rsidR="00F930E2">
            <w:tab/>
          </w:r>
          <w:sdt>
            <w:sdtPr>
              <w:alias w:val="Assunto"/>
              <w:tag w:val=""/>
              <w:id w:val="-433434321"/>
              <w:placeholder>
                <w:docPart w:val="D28B7B67018440CF8AFA0AC6A28D807B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213489">
                <w:t>Versão 1</w:t>
              </w:r>
            </w:sdtContent>
          </w:sdt>
        </w:p>
      </w:tc>
      <w:tc>
        <w:tcPr>
          <w:tcW w:w="1342" w:type="dxa"/>
          <w:vAlign w:val="center"/>
        </w:tcPr>
        <w:p w:rsidR="00D77DA4" w:rsidRDefault="00D77DA4" w:rsidP="00243D96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:rsidR="00D77DA4" w:rsidRDefault="00D77DA4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1701E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F1701E">
            <w:rPr>
              <w:noProof/>
            </w:rPr>
            <w:t>5</w:t>
          </w:r>
          <w:r>
            <w:fldChar w:fldCharType="end"/>
          </w:r>
        </w:p>
      </w:tc>
    </w:tr>
  </w:tbl>
  <w:p w:rsidR="00D77DA4" w:rsidRDefault="00F930E2" w:rsidP="00F930E2">
    <w:pPr>
      <w:pStyle w:val="Rodap"/>
      <w:jc w:val="right"/>
    </w:pPr>
    <w:proofErr w:type="spellStart"/>
    <w:r>
      <w:t>vs</w:t>
    </w:r>
    <w:proofErr w:type="spellEnd"/>
    <w:r>
      <w:t xml:space="preserve">: </w:t>
    </w:r>
    <w:r w:rsidR="008E3778">
      <w:fldChar w:fldCharType="begin"/>
    </w:r>
    <w:r w:rsidR="008E3778">
      <w:instrText xml:space="preserve"> DOCPROPERTY  "Versão Modelo"  \* MERGEFORMAT </w:instrText>
    </w:r>
    <w:r w:rsidR="008E3778">
      <w:fldChar w:fldCharType="separate"/>
    </w:r>
    <w:r w:rsidR="00213489">
      <w:t>1</w:t>
    </w:r>
    <w:r w:rsidR="008E377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489" w:rsidRDefault="00213489">
      <w:r>
        <w:separator/>
      </w:r>
    </w:p>
  </w:footnote>
  <w:footnote w:type="continuationSeparator" w:id="0">
    <w:p w:rsidR="00213489" w:rsidRDefault="002134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930E2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F930E2" w:rsidRDefault="00F930E2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F930E2" w:rsidRDefault="00F930E2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F930E2" w:rsidRDefault="00F930E2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36390906" r:id="rId2"/>
            </w:object>
          </w:r>
        </w:p>
      </w:tc>
    </w:tr>
  </w:tbl>
  <w:p w:rsidR="00F930E2" w:rsidRDefault="00F930E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930E2" w:rsidRPr="00254EF9" w:rsidTr="007D4438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F930E2" w:rsidRPr="00254EF9" w:rsidRDefault="00F930E2" w:rsidP="00F930E2">
          <w:pPr>
            <w:jc w:val="center"/>
            <w:rPr>
              <w:b/>
              <w:bCs/>
              <w:lang w:val="pt-PT"/>
            </w:rPr>
          </w:pPr>
          <w:r w:rsidRPr="00254EF9">
            <w:rPr>
              <w:b/>
              <w:lang w:val="pt-PT"/>
            </w:rPr>
            <w:t>&lt;Marca do Cliente&gt;</w:t>
          </w:r>
        </w:p>
      </w:tc>
      <w:sdt>
        <w:sdtPr>
          <w:rPr>
            <w:b/>
            <w:bCs/>
            <w:lang w:val="pt-PT"/>
          </w:rPr>
          <w:alias w:val="Título"/>
          <w:tag w:val=""/>
          <w:id w:val="1350989896"/>
          <w:placeholder>
            <w:docPart w:val="1D92C748D11A4E308E949A97B0D98C1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F930E2" w:rsidRPr="00254EF9" w:rsidRDefault="00B755C7" w:rsidP="00F930E2">
              <w:pPr>
                <w:jc w:val="center"/>
                <w:rPr>
                  <w:b/>
                  <w:bCs/>
                  <w:lang w:val="pt-PT"/>
                </w:rPr>
              </w:pPr>
              <w:r>
                <w:rPr>
                  <w:b/>
                  <w:bCs/>
                  <w:lang w:val="pt-PT"/>
                </w:rPr>
                <w:t>Guia de Implantação</w:t>
              </w:r>
            </w:p>
          </w:tc>
        </w:sdtContent>
      </w:sdt>
      <w:tc>
        <w:tcPr>
          <w:tcW w:w="1440" w:type="dxa"/>
          <w:vAlign w:val="center"/>
        </w:tcPr>
        <w:p w:rsidR="00F930E2" w:rsidRPr="00254EF9" w:rsidRDefault="00F930E2" w:rsidP="00F930E2">
          <w:pPr>
            <w:rPr>
              <w:b/>
            </w:rPr>
          </w:pPr>
        </w:p>
      </w:tc>
    </w:tr>
  </w:tbl>
  <w:p w:rsidR="00D77DA4" w:rsidRDefault="00D77D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1441E"/>
    <w:multiLevelType w:val="hybridMultilevel"/>
    <w:tmpl w:val="E9CA8CF8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F37BFE"/>
    <w:multiLevelType w:val="hybridMultilevel"/>
    <w:tmpl w:val="0ACCA8CA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133A1"/>
    <w:multiLevelType w:val="multilevel"/>
    <w:tmpl w:val="828CDDA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  <w:lang w:val="pt-BR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/>
  <w:attachedTemplate r:id="rId1"/>
  <w:defaultTabStop w:val="708"/>
  <w:hyphenationZone w:val="425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489"/>
    <w:rsid w:val="00146308"/>
    <w:rsid w:val="00213489"/>
    <w:rsid w:val="00243D96"/>
    <w:rsid w:val="002E0BEB"/>
    <w:rsid w:val="0032481E"/>
    <w:rsid w:val="0042474E"/>
    <w:rsid w:val="005067F6"/>
    <w:rsid w:val="00625A19"/>
    <w:rsid w:val="00650727"/>
    <w:rsid w:val="006B06B4"/>
    <w:rsid w:val="00701A0A"/>
    <w:rsid w:val="00752313"/>
    <w:rsid w:val="008E3778"/>
    <w:rsid w:val="009855C2"/>
    <w:rsid w:val="0099776B"/>
    <w:rsid w:val="00AD6B9C"/>
    <w:rsid w:val="00B433E8"/>
    <w:rsid w:val="00B755C7"/>
    <w:rsid w:val="00D77DA4"/>
    <w:rsid w:val="00EE53DF"/>
    <w:rsid w:val="00F1701E"/>
    <w:rsid w:val="00F9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  <w14:docId w14:val="50D93664"/>
  <w15:docId w15:val="{511CABC7-8527-4549-9DF2-11BE995D5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5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6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7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9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4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Corpodetexto">
    <w:name w:val="Body Text"/>
    <w:basedOn w:val="Normal"/>
    <w:semiHidden/>
    <w:rPr>
      <w:i/>
      <w:iCs/>
      <w:color w:val="0000FF"/>
      <w:lang w:val="pt-PT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before="100" w:beforeAutospacing="1" w:after="100" w:afterAutospacing="1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character" w:styleId="Forte">
    <w:name w:val="Strong"/>
    <w:qFormat/>
    <w:rPr>
      <w:b/>
      <w:bCs/>
    </w:rPr>
  </w:style>
  <w:style w:type="paragraph" w:customStyle="1" w:styleId="TableBody2">
    <w:name w:val="Table Body 2"/>
    <w:basedOn w:val="Normal"/>
    <w:pPr>
      <w:spacing w:before="40" w:after="40" w:line="250" w:lineRule="exact"/>
      <w:ind w:right="115"/>
      <w:jc w:val="left"/>
    </w:pPr>
    <w:rPr>
      <w:rFonts w:cs="Times New Roman"/>
      <w:color w:val="auto"/>
      <w:sz w:val="18"/>
      <w:lang w:val="en-US" w:eastAsia="en-US"/>
    </w:rPr>
  </w:style>
  <w:style w:type="character" w:customStyle="1" w:styleId="Bold">
    <w:name w:val="Bold"/>
    <w:aliases w:val="b"/>
    <w:rPr>
      <w:rFonts w:ascii="Arial" w:hAnsi="Arial"/>
      <w:b/>
      <w:sz w:val="24"/>
    </w:rPr>
  </w:style>
  <w:style w:type="character" w:customStyle="1" w:styleId="RodapChar">
    <w:name w:val="Rodapé Char"/>
    <w:basedOn w:val="Fontepargpadro"/>
    <w:link w:val="Rodap"/>
    <w:semiHidden/>
    <w:rsid w:val="00F930E2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F930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go-master\Desenvolvimento\5.Implantacao\Guia%20de%20Implanta&#231;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87D5FD94184AF394064E20A01928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E347D3-22B7-4562-BB23-5FCB2444704B}"/>
      </w:docPartPr>
      <w:docPartBody>
        <w:p w:rsidR="007876FE" w:rsidRDefault="007876FE">
          <w:pPr>
            <w:pStyle w:val="8187D5FD94184AF394064E20A0192806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1D92C748D11A4E308E949A97B0D98C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45E9A4-3B69-46A6-9BA3-4B45B0A1F207}"/>
      </w:docPartPr>
      <w:docPartBody>
        <w:p w:rsidR="007876FE" w:rsidRDefault="007876FE">
          <w:pPr>
            <w:pStyle w:val="1D92C748D11A4E308E949A97B0D98C19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D86F9FEE1E0B47F8BC47E684DFFA3B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0562BE-40CF-4B81-9ED0-D0CD4163FC20}"/>
      </w:docPartPr>
      <w:docPartBody>
        <w:p w:rsidR="007876FE" w:rsidRDefault="007876FE">
          <w:pPr>
            <w:pStyle w:val="D86F9FEE1E0B47F8BC47E684DFFA3B41"/>
          </w:pPr>
          <w:r w:rsidRPr="00352B81">
            <w:rPr>
              <w:rStyle w:val="TextodoEspaoReservado"/>
            </w:rPr>
            <w:t>[Gestor]</w:t>
          </w:r>
        </w:p>
      </w:docPartBody>
    </w:docPart>
    <w:docPart>
      <w:docPartPr>
        <w:name w:val="D28B7B67018440CF8AFA0AC6A28D80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8470DD-9A8A-4C53-8D91-C1A6FFA2D7FC}"/>
      </w:docPartPr>
      <w:docPartBody>
        <w:p w:rsidR="007876FE" w:rsidRDefault="007876FE">
          <w:pPr>
            <w:pStyle w:val="D28B7B67018440CF8AFA0AC6A28D807B"/>
          </w:pPr>
          <w:r w:rsidRPr="00352B81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6FE"/>
    <w:rsid w:val="0078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8187D5FD94184AF394064E20A0192806">
    <w:name w:val="8187D5FD94184AF394064E20A0192806"/>
  </w:style>
  <w:style w:type="paragraph" w:customStyle="1" w:styleId="1D92C748D11A4E308E949A97B0D98C19">
    <w:name w:val="1D92C748D11A4E308E949A97B0D98C19"/>
  </w:style>
  <w:style w:type="paragraph" w:customStyle="1" w:styleId="D86F9FEE1E0B47F8BC47E684DFFA3B41">
    <w:name w:val="D86F9FEE1E0B47F8BC47E684DFFA3B41"/>
  </w:style>
  <w:style w:type="paragraph" w:customStyle="1" w:styleId="D28B7B67018440CF8AFA0AC6A28D807B">
    <w:name w:val="D28B7B67018440CF8AFA0AC6A28D80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Guia de Implantação</Template>
  <TotalTime>82</TotalTime>
  <Pages>5</Pages>
  <Words>233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Implantação</vt:lpstr>
    </vt:vector>
  </TitlesOfParts>
  <Manager>SGO – Sistema para gestão de obras</Manager>
  <Company/>
  <LinksUpToDate>false</LinksUpToDate>
  <CharactersWithSpaces>2340</CharactersWithSpaces>
  <SharedDoc>false</SharedDoc>
  <HLinks>
    <vt:vector size="84" baseType="variant"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_Toc420317041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_Toc420317040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_Toc420317039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_Toc420317038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_Toc420317037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_Toc420317036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_Toc420317035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_Toc420317034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_Toc420317033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_Toc420317032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_Toc420317031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_Toc420317030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_Toc420317029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_Toc420317028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Implantação</dc:title>
  <dc:subject>Versão 1</dc:subject>
  <dc:creator>aluno</dc:creator>
  <cp:lastModifiedBy>Felipe Florentino</cp:lastModifiedBy>
  <cp:revision>3</cp:revision>
  <cp:lastPrinted>2004-08-19T09:54:00Z</cp:lastPrinted>
  <dcterms:created xsi:type="dcterms:W3CDTF">2019-11-27T13:03:00Z</dcterms:created>
  <dcterms:modified xsi:type="dcterms:W3CDTF">2019-11-27T23:15:00Z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